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BB" w:rsidRDefault="007C73AA">
      <w:pPr>
        <w:rPr>
          <w:lang w:val="en-GB"/>
        </w:rPr>
      </w:pPr>
      <w:bookmarkStart w:id="0" w:name="_GoBack"/>
      <w:bookmarkEnd w:id="0"/>
      <w:r w:rsidRPr="007C73AA">
        <w:rPr>
          <w:noProof/>
          <w:lang w:eastAsia="de-DE"/>
        </w:rPr>
        <w:drawing>
          <wp:inline distT="0" distB="0" distL="0" distR="0">
            <wp:extent cx="5760720" cy="613870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Default="007C73AA">
      <w:pPr>
        <w:rPr>
          <w:lang w:val="en-GB"/>
        </w:rPr>
      </w:pPr>
    </w:p>
    <w:p w:rsidR="007C73AA" w:rsidRPr="007C73AA" w:rsidRDefault="007C73AA">
      <w:pPr>
        <w:rPr>
          <w:lang w:val="en-GB"/>
        </w:rPr>
      </w:pPr>
      <w:r w:rsidRPr="007C73AA">
        <w:rPr>
          <w:noProof/>
          <w:lang w:eastAsia="de-DE"/>
        </w:rPr>
        <w:lastRenderedPageBreak/>
        <w:drawing>
          <wp:inline distT="0" distB="0" distL="0" distR="0">
            <wp:extent cx="5760720" cy="6148922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3AA" w:rsidRPr="007C7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AA"/>
    <w:rsid w:val="00396AC7"/>
    <w:rsid w:val="00421B46"/>
    <w:rsid w:val="00706F78"/>
    <w:rsid w:val="007C73AA"/>
    <w:rsid w:val="008C16E8"/>
    <w:rsid w:val="00B1011C"/>
    <w:rsid w:val="00E9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F71E6DFB</Template>
  <TotalTime>0</TotalTime>
  <Pages>2</Pages>
  <Words>1</Words>
  <Characters>13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Leipzig AöR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Nabert-Georgi</dc:creator>
  <cp:lastModifiedBy>Stingu, Catalina-Suzana</cp:lastModifiedBy>
  <cp:revision>2</cp:revision>
  <dcterms:created xsi:type="dcterms:W3CDTF">2018-03-22T14:20:00Z</dcterms:created>
  <dcterms:modified xsi:type="dcterms:W3CDTF">2018-03-22T14:20:00Z</dcterms:modified>
</cp:coreProperties>
</file>